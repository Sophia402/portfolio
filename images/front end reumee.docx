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2983E" w14:textId="77777777" w:rsidR="00003664" w:rsidRDefault="00827025">
      <w:pPr>
        <w:pStyle w:val="Name"/>
      </w:pPr>
      <w:r>
        <w:t>IMAFIDON ROSELYN OGHOGHOSA</w:t>
      </w:r>
    </w:p>
    <w:p w14:paraId="3B06152A" w14:textId="77777777" w:rsidR="00635EC1" w:rsidRDefault="009561B1">
      <w:pPr>
        <w:pStyle w:val="ContactInfo"/>
      </w:pPr>
      <w:r>
        <w:t>10 1</w:t>
      </w:r>
      <w:r w:rsidRPr="009561B1">
        <w:rPr>
          <w:vertAlign w:val="superscript"/>
        </w:rPr>
        <w:t>st</w:t>
      </w:r>
      <w:r>
        <w:t xml:space="preserve"> unity street, </w:t>
      </w:r>
      <w:proofErr w:type="spellStart"/>
      <w:r>
        <w:t>ogida</w:t>
      </w:r>
      <w:proofErr w:type="spellEnd"/>
      <w:r>
        <w:t xml:space="preserve"> Barracks, Benin City, Edo </w:t>
      </w:r>
      <w:r w:rsidR="00635EC1">
        <w:t>State.</w:t>
      </w:r>
    </w:p>
    <w:p w14:paraId="0B075C51" w14:textId="77777777" w:rsidR="00635EC1" w:rsidRDefault="00635EC1">
      <w:pPr>
        <w:pStyle w:val="ContactInfo"/>
      </w:pPr>
      <w:r>
        <w:t>07080924254.</w:t>
      </w:r>
    </w:p>
    <w:p w14:paraId="08FF899F" w14:textId="77777777" w:rsidR="00F44001" w:rsidRDefault="00F44001" w:rsidP="00F44001">
      <w:pPr>
        <w:pStyle w:val="ContactInfo"/>
      </w:pPr>
      <w:hyperlink r:id="rId8" w:history="1">
        <w:r w:rsidRPr="00211BD6">
          <w:rPr>
            <w:rStyle w:val="Hyperlink"/>
          </w:rPr>
          <w:t>imafidonroselyn7@gmail.com</w:t>
        </w:r>
      </w:hyperlink>
    </w:p>
    <w:p w14:paraId="6934A8A1" w14:textId="3C2F98A3" w:rsidR="00003664" w:rsidRPr="008C2803" w:rsidRDefault="00B36555" w:rsidP="008C2803">
      <w:pPr>
        <w:pStyle w:val="Heading1"/>
        <w:rPr>
          <w:color w:val="0070C0"/>
        </w:rPr>
      </w:pPr>
      <w:r w:rsidRPr="008C2803">
        <w:rPr>
          <w:color w:val="0070C0"/>
        </w:rPr>
        <w:t>Career objective</w:t>
      </w:r>
    </w:p>
    <w:p w14:paraId="24361DFA" w14:textId="171C6F20" w:rsidR="00003664" w:rsidRDefault="00116EC9">
      <w:r>
        <w:t xml:space="preserve">Focused recent college </w:t>
      </w:r>
      <w:r w:rsidR="00EA0F8C">
        <w:t xml:space="preserve">graduate with a </w:t>
      </w:r>
      <w:r w:rsidR="00906A3B">
        <w:t xml:space="preserve">certification in front end web </w:t>
      </w:r>
      <w:r w:rsidR="00E604AA">
        <w:t>development, with five months working experience.</w:t>
      </w:r>
      <w:r w:rsidR="00345B1F">
        <w:t xml:space="preserve"> Aiming to leverage academic </w:t>
      </w:r>
      <w:r w:rsidR="00787AFF">
        <w:t xml:space="preserve">expertise and a proven knowledge of web </w:t>
      </w:r>
      <w:r w:rsidR="001A7D19">
        <w:t>design, server configuration,</w:t>
      </w:r>
      <w:r w:rsidR="00255D00">
        <w:t xml:space="preserve"> and programming to </w:t>
      </w:r>
      <w:r w:rsidR="00097DD2">
        <w:t xml:space="preserve">successfully fill the front end web </w:t>
      </w:r>
      <w:r w:rsidR="008D67AE">
        <w:t>developer at your company.</w:t>
      </w:r>
      <w:r w:rsidR="006D0C85">
        <w:t xml:space="preserve"> Frequently praised as </w:t>
      </w:r>
      <w:r w:rsidR="008F7B02">
        <w:t>hardworking by my peers,</w:t>
      </w:r>
      <w:r w:rsidR="00D56762">
        <w:t xml:space="preserve"> I can be relied upon to </w:t>
      </w:r>
      <w:r w:rsidR="00B401C1">
        <w:t>help your company achieve it’s goals.</w:t>
      </w:r>
    </w:p>
    <w:sdt>
      <w:sdtPr>
        <w:id w:val="1728489637"/>
        <w:placeholder>
          <w:docPart w:val="60D198BC0043DA488E6C9AC380500D68"/>
        </w:placeholder>
        <w:temporary/>
        <w:showingPlcHdr/>
        <w15:appearance w15:val="hidden"/>
      </w:sdtPr>
      <w:sdtEndPr/>
      <w:sdtContent>
        <w:p w14:paraId="4B28D277" w14:textId="77777777" w:rsidR="00003664" w:rsidRDefault="000F5491">
          <w:pPr>
            <w:pStyle w:val="Heading1"/>
          </w:pPr>
          <w:r w:rsidRPr="009F2E82">
            <w:rPr>
              <w:color w:val="0070C0"/>
            </w:rPr>
            <w:t>Experience</w:t>
          </w:r>
        </w:p>
      </w:sdtContent>
    </w:sdt>
    <w:p w14:paraId="34F34B06" w14:textId="5A2BE93F" w:rsidR="00DA4542" w:rsidRDefault="00DA4542">
      <w:r>
        <w:t>Front end web developer</w:t>
      </w:r>
      <w:r w:rsidR="001615D2">
        <w:t>:</w:t>
      </w:r>
    </w:p>
    <w:p w14:paraId="0DF841FF" w14:textId="77777777" w:rsidR="007F68FA" w:rsidRDefault="00DA4542" w:rsidP="007F68FA">
      <w:r>
        <w:t>PE</w:t>
      </w:r>
      <w:r w:rsidR="001D1F89">
        <w:t>RONAL  SCHOOL PROJECTS</w:t>
      </w:r>
    </w:p>
    <w:p w14:paraId="7F48AE1C" w14:textId="26BBCEC6" w:rsidR="001615D2" w:rsidRDefault="001615D2" w:rsidP="007F68FA">
      <w:pPr>
        <w:pStyle w:val="ListParagraph"/>
        <w:numPr>
          <w:ilvl w:val="0"/>
          <w:numId w:val="16"/>
        </w:numPr>
      </w:pPr>
      <w:r>
        <w:t xml:space="preserve">Weather Journal </w:t>
      </w:r>
      <w:r w:rsidR="00956D1D">
        <w:t>App,</w:t>
      </w:r>
    </w:p>
    <w:p w14:paraId="0C50B66E" w14:textId="77777777" w:rsidR="009028C8" w:rsidRDefault="009028C8" w:rsidP="009028C8">
      <w:pPr>
        <w:pStyle w:val="ListParagraph"/>
        <w:ind w:left="720"/>
      </w:pPr>
      <w:r>
        <w:t>Define page markup, Interactive web react</w:t>
      </w:r>
    </w:p>
    <w:p w14:paraId="24567BFE" w14:textId="7B6BEAE2" w:rsidR="009028C8" w:rsidRDefault="009028C8" w:rsidP="002A60B2">
      <w:pPr>
        <w:pStyle w:val="ListParagraph"/>
        <w:ind w:left="720"/>
      </w:pPr>
      <w:r>
        <w:t xml:space="preserve">Node express and environment, </w:t>
      </w:r>
      <w:r w:rsidR="002A60B2">
        <w:t xml:space="preserve"> Ajax request</w:t>
      </w:r>
    </w:p>
    <w:p w14:paraId="514E525E" w14:textId="77777777" w:rsidR="00942FF1" w:rsidRDefault="00942FF1" w:rsidP="001615D2">
      <w:pPr>
        <w:pStyle w:val="ListParagraph"/>
        <w:numPr>
          <w:ilvl w:val="0"/>
          <w:numId w:val="14"/>
        </w:numPr>
      </w:pPr>
      <w:r>
        <w:t>Landing Page</w:t>
      </w:r>
    </w:p>
    <w:p w14:paraId="44BAB7D1" w14:textId="7AB2F3C2" w:rsidR="00942FF1" w:rsidRDefault="00942FF1" w:rsidP="00942FF1">
      <w:pPr>
        <w:pStyle w:val="ListParagraph"/>
        <w:ind w:left="720"/>
      </w:pPr>
      <w:r>
        <w:t xml:space="preserve">JavaScript </w:t>
      </w:r>
      <w:r w:rsidR="006F0E3D">
        <w:t>function, Html markup</w:t>
      </w:r>
    </w:p>
    <w:p w14:paraId="62B1AE0E" w14:textId="77777777" w:rsidR="00365D80" w:rsidRDefault="00365D80" w:rsidP="001615D2">
      <w:pPr>
        <w:pStyle w:val="ListParagraph"/>
        <w:numPr>
          <w:ilvl w:val="0"/>
          <w:numId w:val="14"/>
        </w:numPr>
      </w:pPr>
      <w:r>
        <w:t>Pixel Art Maker</w:t>
      </w:r>
    </w:p>
    <w:p w14:paraId="1663A903" w14:textId="64986E2A" w:rsidR="00622C45" w:rsidRDefault="00622C45" w:rsidP="00365D80">
      <w:pPr>
        <w:pStyle w:val="ListParagraph"/>
        <w:ind w:left="720"/>
      </w:pPr>
      <w:r>
        <w:t xml:space="preserve">Code </w:t>
      </w:r>
      <w:r w:rsidR="005D1480">
        <w:t>Quality, Html markup</w:t>
      </w:r>
    </w:p>
    <w:p w14:paraId="5CC3E507" w14:textId="77777777" w:rsidR="00942FF1" w:rsidRDefault="00942FF1" w:rsidP="001615D2">
      <w:pPr>
        <w:pStyle w:val="ListParagraph"/>
        <w:numPr>
          <w:ilvl w:val="0"/>
          <w:numId w:val="14"/>
        </w:numPr>
      </w:pPr>
      <w:r>
        <w:t>Blog</w:t>
      </w:r>
    </w:p>
    <w:p w14:paraId="13FA5C7E" w14:textId="023263FC" w:rsidR="00D04603" w:rsidRDefault="00942FF1" w:rsidP="00CC16F2">
      <w:pPr>
        <w:pStyle w:val="ListParagraph"/>
        <w:ind w:left="720"/>
      </w:pPr>
      <w:r>
        <w:t xml:space="preserve">Html </w:t>
      </w:r>
      <w:r w:rsidR="005D1480">
        <w:t>markup,</w:t>
      </w:r>
      <w:r w:rsidR="00D04603" w:rsidRPr="00D04603">
        <w:t xml:space="preserve"> </w:t>
      </w:r>
      <w:proofErr w:type="spellStart"/>
      <w:r w:rsidR="00D04603">
        <w:t>Css</w:t>
      </w:r>
      <w:proofErr w:type="spellEnd"/>
      <w:r w:rsidR="00D04603">
        <w:t xml:space="preserve"> flexbox</w:t>
      </w:r>
    </w:p>
    <w:p w14:paraId="51931D1E" w14:textId="6FD0F8F1" w:rsidR="00003664" w:rsidRDefault="00351C0D" w:rsidP="00D04603">
      <w:pPr>
        <w:pStyle w:val="ListParagraph"/>
        <w:ind w:left="720"/>
      </w:pPr>
      <w:proofErr w:type="spellStart"/>
      <w:r>
        <w:t>Css</w:t>
      </w:r>
      <w:proofErr w:type="spellEnd"/>
      <w:r>
        <w:t xml:space="preserve"> </w:t>
      </w:r>
      <w:r w:rsidR="005D1480">
        <w:t>styling</w:t>
      </w:r>
      <w:r w:rsidR="00D04603">
        <w:t xml:space="preserve">, </w:t>
      </w:r>
      <w:proofErr w:type="spellStart"/>
      <w:r w:rsidR="00D04603">
        <w:t>Css</w:t>
      </w:r>
      <w:proofErr w:type="spellEnd"/>
      <w:r w:rsidR="00D04603">
        <w:t xml:space="preserve"> grid</w:t>
      </w:r>
    </w:p>
    <w:sdt>
      <w:sdtPr>
        <w:id w:val="720946933"/>
        <w:placeholder>
          <w:docPart w:val="BFCE17DBC597EB4A94B6C23ECA1EEAE3"/>
        </w:placeholder>
        <w:temporary/>
        <w:showingPlcHdr/>
        <w15:appearance w15:val="hidden"/>
      </w:sdtPr>
      <w:sdtEndPr/>
      <w:sdtContent>
        <w:p w14:paraId="13D0E556" w14:textId="77777777" w:rsidR="00003664" w:rsidRDefault="000F5491">
          <w:pPr>
            <w:pStyle w:val="Heading1"/>
          </w:pPr>
          <w:r w:rsidRPr="009F2E82">
            <w:rPr>
              <w:color w:val="0070C0"/>
            </w:rPr>
            <w:t>Education</w:t>
          </w:r>
        </w:p>
      </w:sdtContent>
    </w:sdt>
    <w:p w14:paraId="4FFADB20" w14:textId="32FA6B8A" w:rsidR="00003664" w:rsidRDefault="001D0131">
      <w:proofErr w:type="spellStart"/>
      <w:r>
        <w:t>Udacity</w:t>
      </w:r>
      <w:proofErr w:type="spellEnd"/>
      <w:r>
        <w:t xml:space="preserve"> Nano Degree</w:t>
      </w:r>
    </w:p>
    <w:p w14:paraId="4BFC5570" w14:textId="30CF0C41" w:rsidR="001D0131" w:rsidRDefault="001D0131">
      <w:r>
        <w:t>Front end web development</w:t>
      </w:r>
    </w:p>
    <w:p w14:paraId="1215E3CC" w14:textId="46D6961A" w:rsidR="001D0131" w:rsidRDefault="001D0131">
      <w:r>
        <w:t>February, 2022- July,2022.</w:t>
      </w:r>
    </w:p>
    <w:p w14:paraId="314950FE" w14:textId="5E02EF23" w:rsidR="00BD586B" w:rsidRDefault="00E522CC">
      <w:r>
        <w:t>HTML, CSS</w:t>
      </w:r>
    </w:p>
    <w:p w14:paraId="0F87D41B" w14:textId="1D5825B4" w:rsidR="00072474" w:rsidRDefault="00072474">
      <w:r>
        <w:t>JAVASCRIPT</w:t>
      </w:r>
      <w:r w:rsidR="00E522CC">
        <w:t>, INTERACTIVE WEB DESIGN</w:t>
      </w:r>
    </w:p>
    <w:p w14:paraId="77E5111E" w14:textId="77777777" w:rsidR="001D0131" w:rsidRDefault="0035787C">
      <w:proofErr w:type="spellStart"/>
      <w:r>
        <w:t>Udacity</w:t>
      </w:r>
      <w:proofErr w:type="spellEnd"/>
    </w:p>
    <w:p w14:paraId="711AB185" w14:textId="2D9AE6E3" w:rsidR="0035787C" w:rsidRDefault="0035787C">
      <w:r>
        <w:t>Front end web fundamentals</w:t>
      </w:r>
    </w:p>
    <w:p w14:paraId="2A986B08" w14:textId="1AE9BE5E" w:rsidR="0035787C" w:rsidRDefault="003F366D">
      <w:r>
        <w:t>May, 2022</w:t>
      </w:r>
      <w:r w:rsidR="00D36BB8">
        <w:t>- June, 2022.</w:t>
      </w:r>
    </w:p>
    <w:p w14:paraId="0F2DC03A" w14:textId="24E51A52" w:rsidR="005D5E22" w:rsidRDefault="00E522CC">
      <w:r>
        <w:t>HTML, CSS</w:t>
      </w:r>
    </w:p>
    <w:p w14:paraId="65B52E05" w14:textId="6E9D165E" w:rsidR="00003664" w:rsidRPr="00902800" w:rsidRDefault="00307EFC">
      <w:pPr>
        <w:pStyle w:val="Heading1"/>
        <w:rPr>
          <w:color w:val="0070C0"/>
        </w:rPr>
      </w:pPr>
      <w:r w:rsidRPr="00902800">
        <w:rPr>
          <w:color w:val="0070C0"/>
        </w:rPr>
        <w:t>Certification</w:t>
      </w:r>
    </w:p>
    <w:p w14:paraId="54FAA8FB" w14:textId="1DCBF080" w:rsidR="002D136F" w:rsidRDefault="002D136F">
      <w:pPr>
        <w:pStyle w:val="ListBullet"/>
      </w:pPr>
      <w:r>
        <w:t xml:space="preserve">Front end web development fundamentals </w:t>
      </w:r>
      <w:r w:rsidR="004F671C">
        <w:t>certificate.</w:t>
      </w:r>
    </w:p>
    <w:p w14:paraId="616AA07F" w14:textId="3B682134" w:rsidR="004F671C" w:rsidRDefault="002D136F" w:rsidP="00133498">
      <w:pPr>
        <w:pStyle w:val="ListBullet"/>
      </w:pPr>
      <w:r>
        <w:t>Front end web developer certification ( In view)</w:t>
      </w:r>
      <w:r w:rsidR="004F671C">
        <w:t>.</w:t>
      </w:r>
    </w:p>
    <w:p w14:paraId="43254887" w14:textId="77777777" w:rsidR="00E43972" w:rsidRPr="00902800" w:rsidRDefault="00E43972" w:rsidP="00F80773">
      <w:pPr>
        <w:pStyle w:val="Heading1"/>
        <w:rPr>
          <w:color w:val="0070C0"/>
        </w:rPr>
      </w:pPr>
      <w:r w:rsidRPr="00902800">
        <w:rPr>
          <w:color w:val="0070C0"/>
        </w:rPr>
        <w:t>ADDITIONAL SKILLS</w:t>
      </w:r>
    </w:p>
    <w:p w14:paraId="085C45CD" w14:textId="42BC0047" w:rsidR="00E43972" w:rsidRDefault="000C61F9" w:rsidP="00E43972">
      <w:r>
        <w:t>Front end skills- HTML,CSS, JAVASCRIPT.</w:t>
      </w:r>
    </w:p>
    <w:p w14:paraId="41637876" w14:textId="375520BF" w:rsidR="000C61F9" w:rsidRDefault="000F0A30" w:rsidP="00E43972">
      <w:r>
        <w:t>Team collaboration</w:t>
      </w:r>
    </w:p>
    <w:p w14:paraId="57D5FE1A" w14:textId="3CF92A53" w:rsidR="000F0A30" w:rsidRDefault="002E540C" w:rsidP="00E43972">
      <w:r>
        <w:t>Time Management</w:t>
      </w:r>
    </w:p>
    <w:p w14:paraId="57BE9B85" w14:textId="77777777" w:rsidR="00976C17" w:rsidRDefault="00976C17" w:rsidP="00E43972">
      <w:r>
        <w:t>Deadline Adherence</w:t>
      </w:r>
    </w:p>
    <w:p w14:paraId="776AE6CB" w14:textId="77777777" w:rsidR="00E522CC" w:rsidRDefault="00976C17" w:rsidP="00E522CC">
      <w:r>
        <w:t>Attention to detail</w:t>
      </w:r>
    </w:p>
    <w:p w14:paraId="258F2DA2" w14:textId="7E7F5EF5" w:rsidR="00307EFC" w:rsidRPr="00133498" w:rsidRDefault="00307EFC" w:rsidP="00E522CC">
      <w:pPr>
        <w:pStyle w:val="Heading1"/>
        <w:rPr>
          <w:color w:val="0070C0"/>
        </w:rPr>
      </w:pPr>
      <w:r w:rsidRPr="00133498">
        <w:rPr>
          <w:color w:val="0070C0"/>
        </w:rPr>
        <w:t>REFERENCE</w:t>
      </w:r>
    </w:p>
    <w:p w14:paraId="2ED41813" w14:textId="7611B787" w:rsidR="00AB1690" w:rsidRDefault="00307EFC" w:rsidP="008A1EE7">
      <w:r>
        <w:t>Available on request.</w:t>
      </w:r>
    </w:p>
    <w:sectPr w:rsidR="00AB1690" w:rsidSect="00464738">
      <w:headerReference w:type="default" r:id="rId9"/>
      <w:footerReference w:type="default" r:id="rId10"/>
      <w:headerReference w:type="first" r:id="rId11"/>
      <w:pgSz w:w="16838" w:h="23811"/>
      <w:pgMar w:top="1440" w:right="1440" w:bottom="1440" w:left="1440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80532C" w14:textId="77777777" w:rsidR="00C52336" w:rsidRDefault="00C52336">
      <w:r>
        <w:separator/>
      </w:r>
    </w:p>
  </w:endnote>
  <w:endnote w:type="continuationSeparator" w:id="0">
    <w:p w14:paraId="43BF1249" w14:textId="77777777" w:rsidR="00C52336" w:rsidRDefault="00C523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D81F5" w14:textId="77777777" w:rsidR="00003664" w:rsidRDefault="000F5491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740DF1" w14:textId="77777777" w:rsidR="00C52336" w:rsidRDefault="00C52336">
      <w:r>
        <w:separator/>
      </w:r>
    </w:p>
  </w:footnote>
  <w:footnote w:type="continuationSeparator" w:id="0">
    <w:p w14:paraId="08EDF908" w14:textId="77777777" w:rsidR="00C52336" w:rsidRDefault="00C523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15B26" w14:textId="77777777" w:rsidR="00003664" w:rsidRDefault="000F5491"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2E0D1962" wp14:editId="479382DE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101F4A4E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&#13;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8E5832" w14:textId="77777777" w:rsidR="00003664" w:rsidRDefault="000F5491"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1105652" wp14:editId="6ACC28D5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599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5475131" w14:textId="77777777" w:rsidR="00003664" w:rsidRDefault="00003664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01105652" id="Group 4" o:spid="_x0000_s1026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">
              <v:shape id="Frame 5" o:spid="_x0000_s1027" style="position:absolute;left:1333;width:73152;height:96012;visibility:visible;mso-wrap-style:square;v-text-anchor:middle" coordsize="7315200,96012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" path="m,l7315200,r,9601200l,9601200,,xm190488,190488r,9220224l7124712,9410712r,-9220224l190488,190488xe" fillcolor="#e3ab47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8" o:spid="_x0000_s1028" style="position:absolute;left:2285;top:4286;width:3582;height:8020;visibility:visible;mso-wrap-style:square;v-text-anchor:top" coordsize="240,528" o:spt="1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&#13;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35475131" w14:textId="77777777" w:rsidR="00003664" w:rsidRDefault="00003664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084BF1"/>
    <w:multiLevelType w:val="hybridMultilevel"/>
    <w:tmpl w:val="2916C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6805E94"/>
    <w:multiLevelType w:val="hybridMultilevel"/>
    <w:tmpl w:val="3A3C5B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F821ED"/>
    <w:multiLevelType w:val="hybridMultilevel"/>
    <w:tmpl w:val="7A56A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11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4"/>
  </w:num>
  <w:num w:numId="14">
    <w:abstractNumId w:val="15"/>
  </w:num>
  <w:num w:numId="15">
    <w:abstractNumId w:val="1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"/>
  <w:proofState w:spelling="clean"/>
  <w:attachedTemplate r:id="rId1"/>
  <w:defaultTabStop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025"/>
    <w:rsid w:val="00003664"/>
    <w:rsid w:val="00003847"/>
    <w:rsid w:val="00072474"/>
    <w:rsid w:val="00097DD2"/>
    <w:rsid w:val="000C61F9"/>
    <w:rsid w:val="000F0A30"/>
    <w:rsid w:val="000F5491"/>
    <w:rsid w:val="00116EC9"/>
    <w:rsid w:val="00133498"/>
    <w:rsid w:val="001615D2"/>
    <w:rsid w:val="001A7D19"/>
    <w:rsid w:val="001D0131"/>
    <w:rsid w:val="001D1F89"/>
    <w:rsid w:val="00255D00"/>
    <w:rsid w:val="002A60B2"/>
    <w:rsid w:val="002D136F"/>
    <w:rsid w:val="002E540C"/>
    <w:rsid w:val="00307EFC"/>
    <w:rsid w:val="00345B1F"/>
    <w:rsid w:val="00351C0D"/>
    <w:rsid w:val="0035787C"/>
    <w:rsid w:val="00365D80"/>
    <w:rsid w:val="003F366D"/>
    <w:rsid w:val="00464738"/>
    <w:rsid w:val="004A682C"/>
    <w:rsid w:val="004F671C"/>
    <w:rsid w:val="005C54DF"/>
    <w:rsid w:val="005D1480"/>
    <w:rsid w:val="005D5E22"/>
    <w:rsid w:val="005E0729"/>
    <w:rsid w:val="00612C0D"/>
    <w:rsid w:val="00622C45"/>
    <w:rsid w:val="00635EC1"/>
    <w:rsid w:val="006D0C85"/>
    <w:rsid w:val="006F0E3D"/>
    <w:rsid w:val="00735128"/>
    <w:rsid w:val="00787AFF"/>
    <w:rsid w:val="007F68FA"/>
    <w:rsid w:val="00827025"/>
    <w:rsid w:val="008A1EE7"/>
    <w:rsid w:val="008C2803"/>
    <w:rsid w:val="008D67AE"/>
    <w:rsid w:val="008F7B02"/>
    <w:rsid w:val="00902800"/>
    <w:rsid w:val="009028C8"/>
    <w:rsid w:val="00906A3B"/>
    <w:rsid w:val="00942FF1"/>
    <w:rsid w:val="009561B1"/>
    <w:rsid w:val="00956D1D"/>
    <w:rsid w:val="009646EB"/>
    <w:rsid w:val="00976C17"/>
    <w:rsid w:val="009A448C"/>
    <w:rsid w:val="009E219E"/>
    <w:rsid w:val="009E73C4"/>
    <w:rsid w:val="009E7C7D"/>
    <w:rsid w:val="009E7C9E"/>
    <w:rsid w:val="009F2E82"/>
    <w:rsid w:val="00AB1690"/>
    <w:rsid w:val="00B36555"/>
    <w:rsid w:val="00B401C1"/>
    <w:rsid w:val="00B51F9A"/>
    <w:rsid w:val="00BD05BC"/>
    <w:rsid w:val="00BD586B"/>
    <w:rsid w:val="00C52336"/>
    <w:rsid w:val="00C57AEE"/>
    <w:rsid w:val="00C6735D"/>
    <w:rsid w:val="00CC03BB"/>
    <w:rsid w:val="00D04603"/>
    <w:rsid w:val="00D36BB8"/>
    <w:rsid w:val="00D56762"/>
    <w:rsid w:val="00DA4542"/>
    <w:rsid w:val="00E43972"/>
    <w:rsid w:val="00E522CC"/>
    <w:rsid w:val="00E604AA"/>
    <w:rsid w:val="00EA0F8C"/>
    <w:rsid w:val="00EF73A5"/>
    <w:rsid w:val="00F344A7"/>
    <w:rsid w:val="00F44001"/>
    <w:rsid w:val="00F80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D0B733"/>
  <w15:chartTrackingRefBased/>
  <w15:docId w15:val="{9A2D4D2F-484A-A945-BCEF-366EC6EA4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">
    <w:name w:val="Contact Inf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before="120" w:after="120"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E0B05" w:themeColor="text2"/>
    </w:rPr>
  </w:style>
  <w:style w:type="character" w:styleId="Hyperlink">
    <w:name w:val="Hyperlink"/>
    <w:basedOn w:val="DefaultParagraphFont"/>
    <w:uiPriority w:val="99"/>
    <w:unhideWhenUsed/>
    <w:rsid w:val="00F44001"/>
    <w:rPr>
      <w:color w:val="53C3C7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40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mafidonroselyn7@gmail.com" TargetMode="External" /><Relationship Id="rId13" Type="http://schemas.openxmlformats.org/officeDocument/2006/relationships/glossaryDocument" Target="glossary/document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header" Target="header2.xml" /><Relationship Id="rId5" Type="http://schemas.openxmlformats.org/officeDocument/2006/relationships/webSettings" Target="webSettings.xml" /><Relationship Id="rId10" Type="http://schemas.openxmlformats.org/officeDocument/2006/relationships/footer" Target="footer1.xml" /><Relationship Id="rId4" Type="http://schemas.openxmlformats.org/officeDocument/2006/relationships/settings" Target="settings.xml" /><Relationship Id="rId9" Type="http://schemas.openxmlformats.org/officeDocument/2006/relationships/header" Target="header1.xml" /><Relationship Id="rId14" Type="http://schemas.openxmlformats.org/officeDocument/2006/relationships/theme" Target="theme/theme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5EB82E7C-2CCD-4242-BB92-320C6AA10991%7dtf50002018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0D198BC0043DA488E6C9AC380500D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BF9C5F-63C6-F342-B607-1E2C37EF8A8D}"/>
      </w:docPartPr>
      <w:docPartBody>
        <w:p w:rsidR="0015076C" w:rsidRDefault="0094343E">
          <w:pPr>
            <w:pStyle w:val="60D198BC0043DA488E6C9AC380500D68"/>
          </w:pPr>
          <w:r>
            <w:t>Experience</w:t>
          </w:r>
        </w:p>
      </w:docPartBody>
    </w:docPart>
    <w:docPart>
      <w:docPartPr>
        <w:name w:val="BFCE17DBC597EB4A94B6C23ECA1EEA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8ECCDA-F7C1-6443-A10B-4D641C97510B}"/>
      </w:docPartPr>
      <w:docPartBody>
        <w:p w:rsidR="0015076C" w:rsidRDefault="0094343E">
          <w:pPr>
            <w:pStyle w:val="BFCE17DBC597EB4A94B6C23ECA1EEAE3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4472C4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43E"/>
    <w:rsid w:val="00004379"/>
    <w:rsid w:val="0015076C"/>
    <w:rsid w:val="00943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0D198BC0043DA488E6C9AC380500D68">
    <w:name w:val="60D198BC0043DA488E6C9AC380500D68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BFCE17DBC597EB4A94B6C23ECA1EEAE3">
    <w:name w:val="BFCE17DBC597EB4A94B6C23ECA1EEA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33049D-B675-42B7-9701-8F57847BD7F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%7b5EB82E7C-2CCD-4242-BB92-320C6AA10991%7dtf50002018.dotx</Template>
  <TotalTime>0</TotalTime>
  <Pages>1</Pages>
  <Words>207</Words>
  <Characters>1184</Characters>
  <Application>Microsoft Office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roselyn oghoghosa imafidon</dc:creator>
  <cp:keywords/>
  <dc:description/>
  <cp:lastModifiedBy>roselyn oghoghosa imafidon</cp:lastModifiedBy>
  <cp:revision>2</cp:revision>
  <dcterms:created xsi:type="dcterms:W3CDTF">2022-06-20T11:39:00Z</dcterms:created>
  <dcterms:modified xsi:type="dcterms:W3CDTF">2022-06-20T11:39:00Z</dcterms:modified>
</cp:coreProperties>
</file>